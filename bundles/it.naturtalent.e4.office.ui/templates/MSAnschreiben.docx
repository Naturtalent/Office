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3" w:type="dxa"/>
        <w:tblInd w:w="-1615" w:type="dxa"/>
        <w:tblCellMar>
          <w:left w:w="0" w:type="dxa"/>
          <w:right w:w="170" w:type="dxa"/>
        </w:tblCellMar>
        <w:tblLook w:val="00A0"/>
      </w:tblPr>
      <w:tblGrid>
        <w:gridCol w:w="1615"/>
        <w:gridCol w:w="5040"/>
        <w:gridCol w:w="4608"/>
      </w:tblGrid>
      <w:tr w:rsidR="0017195A" w:rsidRPr="002B21E9" w:rsidTr="00312503">
        <w:trPr>
          <w:gridBefore w:val="1"/>
          <w:gridAfter w:val="1"/>
          <w:wBefore w:w="1615" w:type="dxa"/>
          <w:wAfter w:w="4608" w:type="dxa"/>
          <w:trHeight w:hRule="exact" w:val="227"/>
        </w:trPr>
        <w:tc>
          <w:tcPr>
            <w:tcW w:w="5040" w:type="dxa"/>
          </w:tcPr>
          <w:p w:rsidR="0017195A" w:rsidRPr="0089777D" w:rsidRDefault="0017195A" w:rsidP="00517DE9">
            <w:pPr>
              <w:spacing w:after="0" w:line="240" w:lineRule="auto"/>
              <w:rPr>
                <w:rFonts w:ascii="TeleGrotesk Headline Ultra" w:hAnsi="TeleGrotesk Headline Ultra" w:cs="Arial"/>
                <w:sz w:val="17"/>
                <w:szCs w:val="17"/>
              </w:rPr>
            </w:pPr>
            <w:r w:rsidRPr="0089777D">
              <w:rPr>
                <w:rFonts w:ascii="TeleGrotesk Headline Ultra" w:hAnsi="TeleGrotesk Headline Ultra" w:cs="Arial"/>
                <w:sz w:val="17"/>
                <w:szCs w:val="17"/>
              </w:rPr>
              <w:t>Absendername</w:t>
            </w:r>
          </w:p>
          <w:p w:rsidR="0017195A" w:rsidRPr="0089777D" w:rsidRDefault="0017195A" w:rsidP="00517DE9">
            <w:pPr>
              <w:spacing w:after="0" w:line="240" w:lineRule="auto"/>
              <w:rPr>
                <w:rFonts w:ascii="TeleGrotesk Headline Ultra" w:hAnsi="TeleGrotesk Headline Ultra" w:cs="Arial"/>
                <w:b/>
                <w:sz w:val="17"/>
                <w:szCs w:val="17"/>
              </w:rPr>
            </w:pPr>
          </w:p>
        </w:tc>
      </w:tr>
      <w:tr w:rsidR="0017195A" w:rsidRPr="002B21E9" w:rsidTr="00312503">
        <w:trPr>
          <w:gridBefore w:val="1"/>
          <w:gridAfter w:val="1"/>
          <w:wBefore w:w="1615" w:type="dxa"/>
          <w:wAfter w:w="4608" w:type="dxa"/>
          <w:trHeight w:hRule="exact" w:val="227"/>
        </w:trPr>
        <w:tc>
          <w:tcPr>
            <w:tcW w:w="5040" w:type="dxa"/>
          </w:tcPr>
          <w:p w:rsidR="0017195A" w:rsidRPr="000B68AF" w:rsidRDefault="0017195A" w:rsidP="00517DE9">
            <w:pPr>
              <w:spacing w:after="0" w:line="240" w:lineRule="auto"/>
              <w:rPr>
                <w:rFonts w:ascii="TeleGrotesk Headline" w:hAnsi="TeleGrotesk Headline" w:cs="Arial"/>
                <w:sz w:val="17"/>
                <w:szCs w:val="14"/>
              </w:rPr>
            </w:pPr>
            <w:r w:rsidRPr="000B68AF">
              <w:rPr>
                <w:rFonts w:ascii="TeleGrotesk Headline" w:hAnsi="TeleGrotesk Headline" w:cs="Arial"/>
                <w:sz w:val="17"/>
                <w:szCs w:val="14"/>
              </w:rPr>
              <w:t>Absenderort</w:t>
            </w:r>
          </w:p>
        </w:tc>
      </w:tr>
      <w:tr w:rsidR="0017195A" w:rsidRPr="002B21E9" w:rsidTr="00312503">
        <w:trPr>
          <w:gridBefore w:val="1"/>
          <w:gridAfter w:val="1"/>
          <w:wBefore w:w="1615" w:type="dxa"/>
          <w:wAfter w:w="4608" w:type="dxa"/>
          <w:trHeight w:hRule="exact" w:val="227"/>
        </w:trPr>
        <w:tc>
          <w:tcPr>
            <w:tcW w:w="5040" w:type="dxa"/>
          </w:tcPr>
          <w:p w:rsidR="0017195A" w:rsidRPr="000B68AF" w:rsidRDefault="0017195A" w:rsidP="00517DE9">
            <w:pPr>
              <w:spacing w:after="0" w:line="240" w:lineRule="auto"/>
              <w:rPr>
                <w:rFonts w:ascii="TeleGrotesk Headline" w:hAnsi="TeleGrotesk Headline" w:cs="Arial"/>
                <w:sz w:val="17"/>
                <w:szCs w:val="14"/>
              </w:rPr>
            </w:pPr>
            <w:r w:rsidRPr="000B68AF">
              <w:rPr>
                <w:rFonts w:ascii="TeleGrotesk Headline" w:hAnsi="TeleGrotesk Headline" w:cs="Arial"/>
                <w:sz w:val="17"/>
                <w:szCs w:val="14"/>
              </w:rPr>
              <w:t>Absenderzusatz</w:t>
            </w:r>
          </w:p>
        </w:tc>
      </w:tr>
      <w:tr w:rsidR="0017195A" w:rsidRPr="00162C90" w:rsidTr="006F1532">
        <w:trPr>
          <w:gridBefore w:val="1"/>
          <w:gridAfter w:val="1"/>
          <w:wBefore w:w="1615" w:type="dxa"/>
          <w:wAfter w:w="4608" w:type="dxa"/>
          <w:trHeight w:hRule="exact" w:val="291"/>
        </w:trPr>
        <w:tc>
          <w:tcPr>
            <w:tcW w:w="5040" w:type="dxa"/>
          </w:tcPr>
          <w:p w:rsidR="0017195A" w:rsidRPr="00162C90" w:rsidRDefault="0017195A" w:rsidP="00CF45CC">
            <w:pPr>
              <w:spacing w:after="0" w:line="240" w:lineRule="auto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Anschrift</w:t>
            </w:r>
          </w:p>
        </w:tc>
      </w:tr>
      <w:tr w:rsidR="0017195A" w:rsidRPr="00162C90" w:rsidTr="006F1532">
        <w:trPr>
          <w:gridBefore w:val="1"/>
          <w:gridAfter w:val="1"/>
          <w:wBefore w:w="1615" w:type="dxa"/>
          <w:wAfter w:w="4608" w:type="dxa"/>
          <w:trHeight w:hRule="exact" w:val="291"/>
        </w:trPr>
        <w:tc>
          <w:tcPr>
            <w:tcW w:w="5040" w:type="dxa"/>
          </w:tcPr>
          <w:p w:rsidR="0017195A" w:rsidRPr="00162C90" w:rsidRDefault="0017195A" w:rsidP="00CF45CC">
            <w:pPr>
              <w:spacing w:after="0" w:line="240" w:lineRule="auto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AnschriftName</w:t>
            </w:r>
          </w:p>
        </w:tc>
      </w:tr>
      <w:tr w:rsidR="0017195A" w:rsidRPr="00162C90" w:rsidTr="006F1532">
        <w:trPr>
          <w:gridBefore w:val="1"/>
          <w:gridAfter w:val="1"/>
          <w:wBefore w:w="1615" w:type="dxa"/>
          <w:wAfter w:w="4608" w:type="dxa"/>
          <w:trHeight w:hRule="exact" w:val="291"/>
        </w:trPr>
        <w:tc>
          <w:tcPr>
            <w:tcW w:w="5040" w:type="dxa"/>
          </w:tcPr>
          <w:p w:rsidR="0017195A" w:rsidRPr="00162C90" w:rsidRDefault="0017195A" w:rsidP="00CF45CC">
            <w:pPr>
              <w:spacing w:after="0" w:line="240" w:lineRule="auto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AnschriftStraße</w:t>
            </w:r>
          </w:p>
        </w:tc>
      </w:tr>
      <w:tr w:rsidR="0017195A" w:rsidRPr="00162C90" w:rsidTr="006F1532">
        <w:trPr>
          <w:gridBefore w:val="1"/>
          <w:gridAfter w:val="1"/>
          <w:wBefore w:w="1615" w:type="dxa"/>
          <w:wAfter w:w="4608" w:type="dxa"/>
          <w:trHeight w:hRule="exact" w:val="291"/>
        </w:trPr>
        <w:tc>
          <w:tcPr>
            <w:tcW w:w="5040" w:type="dxa"/>
          </w:tcPr>
          <w:p w:rsidR="0017195A" w:rsidRPr="00162C90" w:rsidRDefault="0017195A" w:rsidP="00CF45CC">
            <w:pPr>
              <w:spacing w:after="0" w:line="240" w:lineRule="auto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AnschriftOrt</w:t>
            </w:r>
          </w:p>
        </w:tc>
      </w:tr>
      <w:tr w:rsidR="0017195A" w:rsidRPr="00162C90" w:rsidTr="006F1532">
        <w:trPr>
          <w:gridBefore w:val="1"/>
          <w:gridAfter w:val="1"/>
          <w:wBefore w:w="1615" w:type="dxa"/>
          <w:wAfter w:w="4608" w:type="dxa"/>
          <w:trHeight w:hRule="exact" w:val="291"/>
        </w:trPr>
        <w:tc>
          <w:tcPr>
            <w:tcW w:w="5040" w:type="dxa"/>
          </w:tcPr>
          <w:p w:rsidR="0017195A" w:rsidRPr="00162C90" w:rsidRDefault="0017195A" w:rsidP="00CF45CC">
            <w:pPr>
              <w:spacing w:after="0" w:line="240" w:lineRule="auto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AnschriftErweiterung</w:t>
            </w:r>
          </w:p>
        </w:tc>
      </w:tr>
      <w:tr w:rsidR="0017195A" w:rsidRPr="00162C90" w:rsidTr="006F15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6655" w:type="dxa"/>
          <w:trHeight w:val="31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17195A" w:rsidRPr="00162C90" w:rsidRDefault="0017195A" w:rsidP="00B777D3">
            <w:pPr>
              <w:spacing w:after="0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Präsentation1</w:t>
            </w:r>
          </w:p>
        </w:tc>
      </w:tr>
      <w:tr w:rsidR="0017195A" w:rsidRPr="00162C90" w:rsidTr="006F15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6655" w:type="dxa"/>
          <w:trHeight w:val="31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17195A" w:rsidRPr="00162C90" w:rsidRDefault="0017195A" w:rsidP="00B777D3">
            <w:pPr>
              <w:spacing w:after="0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Präsentation2</w:t>
            </w:r>
          </w:p>
        </w:tc>
      </w:tr>
      <w:tr w:rsidR="0017195A" w:rsidRPr="00162C90" w:rsidTr="006F15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6655" w:type="dxa"/>
          <w:trHeight w:val="316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17195A" w:rsidRPr="00162C90" w:rsidRDefault="0017195A" w:rsidP="00B777D3">
            <w:pPr>
              <w:spacing w:after="0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Präsentation3</w:t>
            </w:r>
          </w:p>
        </w:tc>
      </w:tr>
      <w:tr w:rsidR="0017195A" w:rsidRPr="00162C90" w:rsidTr="006F15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2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17195A" w:rsidRPr="002B21E9" w:rsidRDefault="0017195A" w:rsidP="00FD7381">
            <w:pPr>
              <w:spacing w:after="0"/>
              <w:jc w:val="right"/>
              <w:rPr>
                <w:rFonts w:ascii="TeleGrotesk Headline Ultra" w:hAnsi="TeleGrotesk Headline Ultra" w:cs="Arial"/>
                <w:sz w:val="14"/>
                <w:szCs w:val="14"/>
              </w:rPr>
            </w:pPr>
            <w:r w:rsidRPr="002B21E9">
              <w:rPr>
                <w:rFonts w:ascii="TeleGrotesk Headline Ultra" w:hAnsi="TeleGrotesk Headline Ultra" w:cs="Arial"/>
                <w:sz w:val="14"/>
                <w:szCs w:val="14"/>
              </w:rPr>
              <w:t>Referenzen</w:t>
            </w:r>
          </w:p>
        </w:tc>
        <w:tc>
          <w:tcPr>
            <w:tcW w:w="9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195A" w:rsidRPr="00162C90" w:rsidRDefault="0017195A" w:rsidP="00B777D3">
            <w:pPr>
              <w:spacing w:after="0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Ihre Referenz</w:t>
            </w:r>
          </w:p>
        </w:tc>
      </w:tr>
      <w:tr w:rsidR="0017195A" w:rsidRPr="00162C90" w:rsidTr="006F15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17195A" w:rsidRPr="002B21E9" w:rsidRDefault="0017195A" w:rsidP="00FD7381">
            <w:pPr>
              <w:spacing w:after="0"/>
              <w:jc w:val="right"/>
              <w:rPr>
                <w:rFonts w:ascii="TeleGrotesk Headline Ultra" w:hAnsi="TeleGrotesk Headline Ultra" w:cs="Arial"/>
                <w:sz w:val="14"/>
                <w:szCs w:val="14"/>
              </w:rPr>
            </w:pPr>
            <w:r w:rsidRPr="002B21E9">
              <w:rPr>
                <w:rFonts w:ascii="TeleGrotesk Headline Ultra" w:hAnsi="TeleGrotesk Headline Ultra" w:cs="Arial"/>
                <w:sz w:val="14"/>
                <w:szCs w:val="14"/>
              </w:rPr>
              <w:t>Ansprechpartner</w:t>
            </w:r>
          </w:p>
        </w:tc>
        <w:tc>
          <w:tcPr>
            <w:tcW w:w="9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195A" w:rsidRPr="00162C90" w:rsidRDefault="0017195A" w:rsidP="00B777D3">
            <w:pPr>
              <w:spacing w:after="0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Ansprechpartner</w:t>
            </w:r>
          </w:p>
        </w:tc>
      </w:tr>
      <w:tr w:rsidR="0017195A" w:rsidRPr="00162C90" w:rsidTr="006F15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2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17195A" w:rsidRPr="002B21E9" w:rsidRDefault="0017195A" w:rsidP="00FD7381">
            <w:pPr>
              <w:spacing w:after="0"/>
              <w:jc w:val="right"/>
              <w:rPr>
                <w:rFonts w:ascii="TeleGrotesk Headline Ultra" w:hAnsi="TeleGrotesk Headline Ultra" w:cs="Arial"/>
                <w:sz w:val="14"/>
                <w:szCs w:val="14"/>
              </w:rPr>
            </w:pPr>
            <w:r w:rsidRPr="002B21E9">
              <w:rPr>
                <w:rFonts w:ascii="TeleGrotesk Headline Ultra" w:hAnsi="TeleGrotesk Headline Ultra" w:cs="Arial"/>
                <w:sz w:val="14"/>
                <w:szCs w:val="14"/>
              </w:rPr>
              <w:t>Telefonummer</w:t>
            </w:r>
          </w:p>
        </w:tc>
        <w:tc>
          <w:tcPr>
            <w:tcW w:w="9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195A" w:rsidRPr="00162C90" w:rsidRDefault="0017195A" w:rsidP="00B777D3">
            <w:pPr>
              <w:spacing w:after="0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Telefonummer</w:t>
            </w:r>
          </w:p>
        </w:tc>
      </w:tr>
      <w:tr w:rsidR="0017195A" w:rsidRPr="00162C90" w:rsidTr="006F15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2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17195A" w:rsidRPr="002B21E9" w:rsidRDefault="0017195A" w:rsidP="00FD7381">
            <w:pPr>
              <w:spacing w:after="0"/>
              <w:jc w:val="right"/>
              <w:rPr>
                <w:rFonts w:ascii="TeleGrotesk Headline Ultra" w:hAnsi="TeleGrotesk Headline Ultra" w:cs="Arial"/>
                <w:sz w:val="14"/>
                <w:szCs w:val="14"/>
              </w:rPr>
            </w:pPr>
            <w:r w:rsidRPr="002B21E9">
              <w:rPr>
                <w:rFonts w:ascii="TeleGrotesk Headline Ultra" w:hAnsi="TeleGrotesk Headline Ultra" w:cs="Arial"/>
                <w:sz w:val="14"/>
                <w:szCs w:val="14"/>
              </w:rPr>
              <w:t>Datum</w:t>
            </w:r>
          </w:p>
        </w:tc>
        <w:tc>
          <w:tcPr>
            <w:tcW w:w="9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195A" w:rsidRPr="00162C90" w:rsidRDefault="0017195A" w:rsidP="00B777D3">
            <w:pPr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01</w:t>
            </w:r>
            <w:r w:rsidRPr="00162C90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01</w:t>
            </w:r>
            <w:r w:rsidRPr="00162C90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2000</w:t>
            </w:r>
          </w:p>
        </w:tc>
      </w:tr>
      <w:tr w:rsidR="0017195A" w:rsidRPr="00162C90" w:rsidTr="006F15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2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17195A" w:rsidRPr="002B21E9" w:rsidRDefault="0017195A" w:rsidP="00FD7381">
            <w:pPr>
              <w:spacing w:after="0"/>
              <w:jc w:val="right"/>
              <w:rPr>
                <w:rFonts w:ascii="TeleGrotesk Headline Ultra" w:hAnsi="TeleGrotesk Headline Ultra" w:cs="Arial"/>
                <w:sz w:val="14"/>
                <w:szCs w:val="14"/>
              </w:rPr>
            </w:pPr>
            <w:r w:rsidRPr="002B21E9">
              <w:rPr>
                <w:rFonts w:ascii="TeleGrotesk Headline Ultra" w:hAnsi="TeleGrotesk Headline Ultra" w:cs="Arial"/>
                <w:sz w:val="14"/>
                <w:szCs w:val="14"/>
              </w:rPr>
              <w:t>Betreff</w:t>
            </w:r>
          </w:p>
        </w:tc>
        <w:tc>
          <w:tcPr>
            <w:tcW w:w="9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195A" w:rsidRPr="00162C90" w:rsidRDefault="0017195A" w:rsidP="00B777D3">
            <w:pPr>
              <w:spacing w:after="0"/>
              <w:rPr>
                <w:rFonts w:cs="Arial"/>
                <w:szCs w:val="24"/>
              </w:rPr>
            </w:pPr>
            <w:r w:rsidRPr="00162C90">
              <w:rPr>
                <w:rFonts w:cs="Arial"/>
                <w:szCs w:val="24"/>
              </w:rPr>
              <w:t>Betreff</w:t>
            </w:r>
            <w:r>
              <w:rPr>
                <w:rFonts w:cs="Arial"/>
                <w:szCs w:val="24"/>
              </w:rPr>
              <w:t>text</w:t>
            </w:r>
          </w:p>
        </w:tc>
      </w:tr>
    </w:tbl>
    <w:p w:rsidR="0017195A" w:rsidRPr="00B63FA8" w:rsidRDefault="0017195A" w:rsidP="003807BD">
      <w:pPr>
        <w:spacing w:after="0"/>
        <w:rPr>
          <w:rFonts w:cs="Arial"/>
          <w:szCs w:val="24"/>
        </w:rPr>
      </w:pPr>
    </w:p>
    <w:tbl>
      <w:tblPr>
        <w:tblW w:w="0" w:type="auto"/>
        <w:tblInd w:w="122" w:type="dxa"/>
        <w:tblLook w:val="00A0"/>
      </w:tblPr>
      <w:tblGrid>
        <w:gridCol w:w="6646"/>
      </w:tblGrid>
      <w:tr w:rsidR="0017195A" w:rsidTr="006F1532">
        <w:tc>
          <w:tcPr>
            <w:tcW w:w="6646" w:type="dxa"/>
          </w:tcPr>
          <w:p w:rsidR="0017195A" w:rsidRPr="00B63FA8" w:rsidRDefault="0017195A" w:rsidP="002219E9">
            <w:pPr>
              <w:spacing w:after="0"/>
              <w:rPr>
                <w:rFonts w:cs="Arial"/>
                <w:szCs w:val="24"/>
              </w:rPr>
            </w:pPr>
            <w:r w:rsidRPr="00B63FA8">
              <w:rPr>
                <w:rFonts w:cs="Arial"/>
                <w:szCs w:val="24"/>
              </w:rPr>
              <w:t>i.A.</w:t>
            </w:r>
          </w:p>
        </w:tc>
      </w:tr>
      <w:tr w:rsidR="0017195A" w:rsidTr="006F1532">
        <w:tc>
          <w:tcPr>
            <w:tcW w:w="6646" w:type="dxa"/>
          </w:tcPr>
          <w:p w:rsidR="0017195A" w:rsidRPr="00B63FA8" w:rsidRDefault="0017195A" w:rsidP="002219E9">
            <w:pPr>
              <w:spacing w:after="0"/>
              <w:rPr>
                <w:rFonts w:cs="Arial"/>
                <w:szCs w:val="24"/>
              </w:rPr>
            </w:pPr>
            <w:r w:rsidRPr="00B63FA8">
              <w:rPr>
                <w:rFonts w:cs="Arial"/>
                <w:szCs w:val="24"/>
              </w:rPr>
              <w:t>Name</w:t>
            </w:r>
          </w:p>
        </w:tc>
      </w:tr>
      <w:tr w:rsidR="0017195A" w:rsidTr="006F1532">
        <w:tc>
          <w:tcPr>
            <w:tcW w:w="6646" w:type="dxa"/>
          </w:tcPr>
          <w:p w:rsidR="0017195A" w:rsidRPr="00B63FA8" w:rsidRDefault="0017195A" w:rsidP="002219E9">
            <w:pPr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Name</w:t>
            </w:r>
          </w:p>
        </w:tc>
        <w:bookmarkStart w:id="0" w:name="_GoBack"/>
        <w:bookmarkEnd w:id="0"/>
      </w:tr>
    </w:tbl>
    <w:p w:rsidR="0017195A" w:rsidRPr="00B63FA8" w:rsidRDefault="0017195A" w:rsidP="000259D6">
      <w:pPr>
        <w:spacing w:after="0"/>
        <w:rPr>
          <w:rFonts w:cs="Arial"/>
          <w:szCs w:val="24"/>
        </w:rPr>
      </w:pPr>
    </w:p>
    <w:sectPr w:rsidR="0017195A" w:rsidRPr="00B63FA8" w:rsidSect="00897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8" w:right="624" w:bottom="907" w:left="1814" w:header="170" w:footer="17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95A" w:rsidRDefault="0017195A" w:rsidP="004637FF">
      <w:pPr>
        <w:spacing w:after="0" w:line="240" w:lineRule="auto"/>
      </w:pPr>
      <w:r>
        <w:separator/>
      </w:r>
    </w:p>
  </w:endnote>
  <w:endnote w:type="continuationSeparator" w:id="0">
    <w:p w:rsidR="0017195A" w:rsidRDefault="0017195A" w:rsidP="0046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ele-GroteskNor">
    <w:altName w:val="Times New Roman"/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ele-GroteskHal"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eleGrotesk Headline Ultra">
    <w:altName w:val="Times New Roman"/>
    <w:panose1 w:val="00000000000000000000"/>
    <w:charset w:val="00"/>
    <w:family w:val="auto"/>
    <w:pitch w:val="variable"/>
    <w:sig w:usb0="A000022F" w:usb1="0000204A" w:usb2="00000000" w:usb3="00000000" w:csb0="00000097" w:csb1="00000000"/>
  </w:font>
  <w:font w:name="TeleGrotesk Headline">
    <w:panose1 w:val="00000000000000000000"/>
    <w:charset w:val="00"/>
    <w:family w:val="auto"/>
    <w:pitch w:val="variable"/>
    <w:sig w:usb0="A000022F" w:usb1="0000204A" w:usb2="00000000" w:usb3="00000000" w:csb0="0000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5A" w:rsidRDefault="001719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5A" w:rsidRDefault="0017195A">
    <w:pPr>
      <w:pStyle w:val="Footer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2049" type="#_x0000_t202" style="position:absolute;margin-left:-68.2pt;margin-top:648.5pt;width:20.25pt;height:52.5pt;z-index:25165568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" stroked="f">
          <v:textbox style="layout-flow:vertical;mso-layout-flow-alt:bottom-to-top;mso-next-textbox:#Textfeld 2">
            <w:txbxContent>
              <w:p w:rsidR="0017195A" w:rsidRPr="005D41B5" w:rsidRDefault="0017195A">
                <w:pPr>
                  <w:rPr>
                    <w:sz w:val="12"/>
                    <w:szCs w:val="12"/>
                  </w:rPr>
                </w:pPr>
                <w:r w:rsidRPr="005D41B5">
                  <w:rPr>
                    <w:sz w:val="12"/>
                    <w:szCs w:val="12"/>
                  </w:rPr>
                  <w:t>123 456 789 0</w:t>
                </w:r>
              </w:p>
            </w:txbxContent>
          </v:textbox>
          <w10:wrap anchorx="margin" anchory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3" w:type="dxa"/>
      <w:tblLook w:val="00A0"/>
    </w:tblPr>
    <w:tblGrid>
      <w:gridCol w:w="1188"/>
      <w:gridCol w:w="8465"/>
    </w:tblGrid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Fußtitel1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b/>
              <w:sz w:val="17"/>
              <w:szCs w:val="17"/>
            </w:rPr>
          </w:pPr>
          <w:r w:rsidRPr="002A6E2C">
            <w:rPr>
              <w:rFonts w:cs="Arial"/>
              <w:b/>
              <w:sz w:val="17"/>
              <w:szCs w:val="17"/>
            </w:rPr>
            <w:t>Fußtext1</w:t>
          </w:r>
        </w:p>
      </w:tc>
    </w:tr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Fußtitel2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Fußtext2</w:t>
          </w:r>
        </w:p>
      </w:tc>
    </w:tr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Fußtitel3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Fußtext3</w:t>
          </w:r>
        </w:p>
      </w:tc>
    </w:tr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Fußtitel4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Fußtext4</w:t>
          </w:r>
        </w:p>
      </w:tc>
    </w:tr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Fußtitel5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Fußtext5</w:t>
          </w:r>
        </w:p>
      </w:tc>
    </w:tr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Fußtitel6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Fußtext6</w:t>
          </w:r>
        </w:p>
      </w:tc>
    </w:tr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Fußtitel7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Fußtext7</w:t>
          </w:r>
        </w:p>
      </w:tc>
    </w:tr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Fußtitel8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Fußtext8</w:t>
          </w:r>
        </w:p>
      </w:tc>
    </w:tr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Fußtitel9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Fußtext9</w:t>
          </w:r>
        </w:p>
      </w:tc>
    </w:tr>
    <w:tr w:rsidR="0017195A" w:rsidTr="00471534">
      <w:tc>
        <w:tcPr>
          <w:tcW w:w="1188" w:type="dxa"/>
        </w:tcPr>
        <w:p w:rsidR="0017195A" w:rsidRPr="002A6E2C" w:rsidRDefault="0017195A" w:rsidP="00471534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Fußtitel10</w:t>
          </w:r>
        </w:p>
      </w:tc>
      <w:tc>
        <w:tcPr>
          <w:tcW w:w="8465" w:type="dxa"/>
        </w:tcPr>
        <w:p w:rsidR="0017195A" w:rsidRPr="002A6E2C" w:rsidRDefault="0017195A" w:rsidP="002219E9">
          <w:pPr>
            <w:pStyle w:val="Footer"/>
            <w:spacing w:line="210" w:lineRule="atLeast"/>
            <w:rPr>
              <w:rFonts w:cs="Arial"/>
              <w:sz w:val="17"/>
              <w:szCs w:val="17"/>
            </w:rPr>
          </w:pPr>
          <w:r w:rsidRPr="002A6E2C">
            <w:rPr>
              <w:rFonts w:cs="Arial"/>
              <w:sz w:val="17"/>
              <w:szCs w:val="17"/>
            </w:rPr>
            <w:t>Fußtext10</w:t>
          </w:r>
        </w:p>
      </w:tc>
    </w:tr>
  </w:tbl>
  <w:p w:rsidR="0017195A" w:rsidRPr="00FB0BE9" w:rsidRDefault="0017195A" w:rsidP="00FB0BE9">
    <w:pPr>
      <w:pStyle w:val="Footer"/>
      <w:spacing w:line="210" w:lineRule="atLeast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95A" w:rsidRDefault="0017195A" w:rsidP="004637FF">
      <w:pPr>
        <w:spacing w:after="0" w:line="240" w:lineRule="auto"/>
      </w:pPr>
      <w:r>
        <w:separator/>
      </w:r>
    </w:p>
  </w:footnote>
  <w:footnote w:type="continuationSeparator" w:id="0">
    <w:p w:rsidR="0017195A" w:rsidRDefault="0017195A" w:rsidP="00463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5A" w:rsidRDefault="001719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5A" w:rsidRDefault="001719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5A" w:rsidRPr="005B0E66" w:rsidRDefault="0017195A" w:rsidP="00E246DA">
    <w:pPr>
      <w:pStyle w:val="Layout02"/>
      <w:framePr w:w="1588" w:wrap="around" w:vAnchor="page" w:hAnchor="page" w:x="1" w:y="5002" w:anchorLock="1"/>
      <w:spacing w:line="300" w:lineRule="exact"/>
      <w:jc w:val="right"/>
      <w:rPr>
        <w:rFonts w:ascii="TeleGrotesk Headline Ultra" w:hAnsi="TeleGrotesk Headline Ultra"/>
        <w:color w:val="000000"/>
        <w:sz w:val="14"/>
        <w:szCs w:val="14"/>
      </w:rPr>
    </w:pPr>
  </w:p>
  <w:p w:rsidR="0017195A" w:rsidRDefault="0017195A" w:rsidP="00F92BBF">
    <w:pPr>
      <w:spacing w:after="100" w:afterAutospacing="1" w:line="240" w:lineRule="exact"/>
      <w:rPr>
        <w:b/>
      </w:rPr>
    </w:pPr>
  </w:p>
  <w:p w:rsidR="0017195A" w:rsidRDefault="0017195A" w:rsidP="00F92BBF">
    <w:pPr>
      <w:spacing w:after="100" w:afterAutospacing="1" w:line="240" w:lineRule="exact"/>
      <w:rPr>
        <w:b/>
      </w:rPr>
    </w:pPr>
  </w:p>
  <w:p w:rsidR="0017195A" w:rsidRPr="00DD6791" w:rsidRDefault="0017195A" w:rsidP="00F92BBF">
    <w:pPr>
      <w:spacing w:after="100" w:afterAutospacing="1" w:line="240" w:lineRule="auto"/>
      <w:rPr>
        <w:b/>
      </w:rPr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2050" type="#_x0000_t32" style="position:absolute;margin-left:.75pt;margin-top:422pt;width:11.35pt;height:0;z-index: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" o:allowincell="f" strokecolor="#e20074" strokeweight=".3pt">
          <w10:wrap anchorx="page" anchory="page"/>
          <w10:anchorlock/>
        </v:shape>
      </w:pict>
    </w:r>
    <w:r>
      <w:rPr>
        <w:noProof/>
        <w:lang w:eastAsia="de-DE"/>
      </w:rPr>
      <w:pict>
        <v:shape id="AutoShape 6" o:spid="_x0000_s2051" type="#_x0000_t32" style="position:absolute;margin-left:.75pt;margin-top:247.3pt;width:11.35pt;height:0;z-index: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" o:allowincell="f" strokecolor="#e20074" strokeweight=".3pt">
          <w10:wrap anchorx="page" anchory="page"/>
          <w10:anchorlock/>
        </v:shape>
      </w:pict>
    </w:r>
    <w:r>
      <w:rPr>
        <w:noProof/>
        <w:lang w:eastAsia="de-DE"/>
      </w:rPr>
      <w:pict>
        <v:shape id="AutoShape 5" o:spid="_x0000_s2052" type="#_x0000_t32" style="position:absolute;margin-left:.75pt;margin-top:841.15pt;width:22.45pt;height:0;z-index:251657728;visibility:visible;mso-wrap-distance-top:-3e-5mm;mso-wrap-distance-bottom:-3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8QHAIAADo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" o:allowincell="f">
          <w10:wrap anchorx="page" anchory="page"/>
        </v:shape>
      </w:pict>
    </w: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3" type="#_x0000_t202" style="position:absolute;margin-left:0;margin-top:712.8pt;width:29.75pt;height:104.55pt;z-index: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OVrwIAALA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" o:allowincell="f" filled="f" stroked="f">
          <v:textbox style="mso-next-textbox:#Text Box 3" inset="0,0,0,0">
            <w:txbxContent>
              <w:tbl>
                <w:tblPr>
                  <w:tblW w:w="4950" w:type="pct"/>
                  <w:tblLayout w:type="fixed"/>
                  <w:tblCellMar>
                    <w:left w:w="0" w:type="dxa"/>
                    <w:right w:w="0" w:type="dxa"/>
                  </w:tblCellMar>
                  <w:tblLook w:val="00A0"/>
                </w:tblPr>
                <w:tblGrid>
                  <w:gridCol w:w="604"/>
                </w:tblGrid>
                <w:tr w:rsidR="0017195A" w:rsidRPr="00E534C1" w:rsidTr="00E534C1">
                  <w:trPr>
                    <w:cantSplit/>
                    <w:trHeight w:hRule="exact" w:val="2092"/>
                  </w:trPr>
                  <w:tc>
                    <w:tcPr>
                      <w:tcW w:w="595" w:type="dxa"/>
                      <w:noWrap/>
                      <w:textDirection w:val="btLr"/>
                      <w:vAlign w:val="bottom"/>
                    </w:tcPr>
                    <w:p w:rsidR="0017195A" w:rsidRPr="00E534C1" w:rsidRDefault="0017195A" w:rsidP="00E534C1">
                      <w:pPr>
                        <w:spacing w:after="0"/>
                        <w:ind w:left="113" w:right="113"/>
                        <w:rPr>
                          <w:sz w:val="12"/>
                          <w:szCs w:val="12"/>
                        </w:rPr>
                      </w:pPr>
                      <w:r w:rsidRPr="00E534C1">
                        <w:rPr>
                          <w:sz w:val="12"/>
                          <w:szCs w:val="12"/>
                        </w:rPr>
                        <w:t>123 456 789-0GP</w:t>
                      </w:r>
                    </w:p>
                  </w:tc>
                </w:tr>
                <w:tr w:rsidR="0017195A" w:rsidRPr="00E534C1" w:rsidTr="00E534C1">
                  <w:trPr>
                    <w:cantSplit/>
                    <w:trHeight w:hRule="exact" w:val="2268"/>
                  </w:trPr>
                  <w:tc>
                    <w:tcPr>
                      <w:tcW w:w="595" w:type="dxa"/>
                      <w:noWrap/>
                      <w:textDirection w:val="btLr"/>
                      <w:vAlign w:val="bottom"/>
                    </w:tcPr>
                    <w:p w:rsidR="0017195A" w:rsidRPr="00E534C1" w:rsidRDefault="0017195A" w:rsidP="00E534C1">
                      <w:pPr>
                        <w:spacing w:after="0"/>
                        <w:ind w:left="113" w:right="113"/>
                        <w:rPr>
                          <w:sz w:val="12"/>
                          <w:szCs w:val="12"/>
                        </w:rPr>
                      </w:pPr>
                    </w:p>
                  </w:tc>
                </w:tr>
              </w:tbl>
              <w:p w:rsidR="0017195A" w:rsidRPr="00387590" w:rsidRDefault="0017195A" w:rsidP="002B7C3B">
                <w:pPr>
                  <w:rPr>
                    <w:sz w:val="12"/>
                    <w:szCs w:val="1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A5C3B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E0C55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4C2C6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5ECF4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B34D9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26A4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7032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124B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6AC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0F64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4C03"/>
    <w:rsid w:val="00001800"/>
    <w:rsid w:val="0002442F"/>
    <w:rsid w:val="0002494C"/>
    <w:rsid w:val="00024C05"/>
    <w:rsid w:val="000259D6"/>
    <w:rsid w:val="000316DA"/>
    <w:rsid w:val="000554DD"/>
    <w:rsid w:val="00061854"/>
    <w:rsid w:val="00077E32"/>
    <w:rsid w:val="00081BD5"/>
    <w:rsid w:val="00092FEC"/>
    <w:rsid w:val="000A6D5E"/>
    <w:rsid w:val="000B03E2"/>
    <w:rsid w:val="000B1104"/>
    <w:rsid w:val="000B68AF"/>
    <w:rsid w:val="000D6625"/>
    <w:rsid w:val="000D6F3C"/>
    <w:rsid w:val="000E00AB"/>
    <w:rsid w:val="000F1E07"/>
    <w:rsid w:val="00103BE9"/>
    <w:rsid w:val="00110493"/>
    <w:rsid w:val="00121BF2"/>
    <w:rsid w:val="00140AB5"/>
    <w:rsid w:val="001478FD"/>
    <w:rsid w:val="00147BF7"/>
    <w:rsid w:val="00154263"/>
    <w:rsid w:val="00154EE2"/>
    <w:rsid w:val="00162C90"/>
    <w:rsid w:val="00165570"/>
    <w:rsid w:val="0017195A"/>
    <w:rsid w:val="00175D05"/>
    <w:rsid w:val="0019191B"/>
    <w:rsid w:val="00196481"/>
    <w:rsid w:val="001B0C7A"/>
    <w:rsid w:val="001C01FD"/>
    <w:rsid w:val="001D0C79"/>
    <w:rsid w:val="001E553A"/>
    <w:rsid w:val="0020218B"/>
    <w:rsid w:val="00212916"/>
    <w:rsid w:val="002219E9"/>
    <w:rsid w:val="0023221B"/>
    <w:rsid w:val="0023295C"/>
    <w:rsid w:val="00235F74"/>
    <w:rsid w:val="002373C0"/>
    <w:rsid w:val="002469DA"/>
    <w:rsid w:val="00253CCD"/>
    <w:rsid w:val="00263BAD"/>
    <w:rsid w:val="00264D01"/>
    <w:rsid w:val="00270A3E"/>
    <w:rsid w:val="002779F5"/>
    <w:rsid w:val="0028009E"/>
    <w:rsid w:val="00290D37"/>
    <w:rsid w:val="0029666C"/>
    <w:rsid w:val="002A28F8"/>
    <w:rsid w:val="002A6E2C"/>
    <w:rsid w:val="002A7076"/>
    <w:rsid w:val="002B21E9"/>
    <w:rsid w:val="002B453D"/>
    <w:rsid w:val="002B5A76"/>
    <w:rsid w:val="002B7C3B"/>
    <w:rsid w:val="002C66CC"/>
    <w:rsid w:val="002D1CC1"/>
    <w:rsid w:val="002D4AEC"/>
    <w:rsid w:val="002D7B09"/>
    <w:rsid w:val="002D7DB7"/>
    <w:rsid w:val="002F06CC"/>
    <w:rsid w:val="002F1891"/>
    <w:rsid w:val="002F3DF8"/>
    <w:rsid w:val="00302F5F"/>
    <w:rsid w:val="0031201B"/>
    <w:rsid w:val="00312503"/>
    <w:rsid w:val="00327CFC"/>
    <w:rsid w:val="00332976"/>
    <w:rsid w:val="003375E9"/>
    <w:rsid w:val="003759B0"/>
    <w:rsid w:val="003807BD"/>
    <w:rsid w:val="00384C03"/>
    <w:rsid w:val="00385BCB"/>
    <w:rsid w:val="00387590"/>
    <w:rsid w:val="00392E7D"/>
    <w:rsid w:val="003B2C62"/>
    <w:rsid w:val="003D4F4D"/>
    <w:rsid w:val="003D5654"/>
    <w:rsid w:val="003D777F"/>
    <w:rsid w:val="003E0817"/>
    <w:rsid w:val="003F5C68"/>
    <w:rsid w:val="004100EF"/>
    <w:rsid w:val="00427A67"/>
    <w:rsid w:val="004308DE"/>
    <w:rsid w:val="004311B5"/>
    <w:rsid w:val="00441965"/>
    <w:rsid w:val="0044404B"/>
    <w:rsid w:val="00452533"/>
    <w:rsid w:val="00454AEF"/>
    <w:rsid w:val="00461910"/>
    <w:rsid w:val="004637FF"/>
    <w:rsid w:val="00464AE5"/>
    <w:rsid w:val="00471534"/>
    <w:rsid w:val="00473CB9"/>
    <w:rsid w:val="00484775"/>
    <w:rsid w:val="004B1572"/>
    <w:rsid w:val="004B2B5A"/>
    <w:rsid w:val="004B2CAC"/>
    <w:rsid w:val="004C05F3"/>
    <w:rsid w:val="004C0928"/>
    <w:rsid w:val="004C1692"/>
    <w:rsid w:val="004C4D3B"/>
    <w:rsid w:val="004D1951"/>
    <w:rsid w:val="004E3EAD"/>
    <w:rsid w:val="004F57C3"/>
    <w:rsid w:val="00512C21"/>
    <w:rsid w:val="00517DE9"/>
    <w:rsid w:val="00526559"/>
    <w:rsid w:val="005343D2"/>
    <w:rsid w:val="0054036D"/>
    <w:rsid w:val="00542982"/>
    <w:rsid w:val="00551717"/>
    <w:rsid w:val="00553D53"/>
    <w:rsid w:val="00554126"/>
    <w:rsid w:val="005622A5"/>
    <w:rsid w:val="005749B9"/>
    <w:rsid w:val="00581018"/>
    <w:rsid w:val="005A16EE"/>
    <w:rsid w:val="005B0E66"/>
    <w:rsid w:val="005C4A1E"/>
    <w:rsid w:val="005C7FB7"/>
    <w:rsid w:val="005D41B5"/>
    <w:rsid w:val="005E63D6"/>
    <w:rsid w:val="005F5372"/>
    <w:rsid w:val="005F7F53"/>
    <w:rsid w:val="00607505"/>
    <w:rsid w:val="00610865"/>
    <w:rsid w:val="00624D73"/>
    <w:rsid w:val="006437A2"/>
    <w:rsid w:val="006513BC"/>
    <w:rsid w:val="006735D4"/>
    <w:rsid w:val="00675FD0"/>
    <w:rsid w:val="00680544"/>
    <w:rsid w:val="00687097"/>
    <w:rsid w:val="00693F3A"/>
    <w:rsid w:val="00694399"/>
    <w:rsid w:val="006C4887"/>
    <w:rsid w:val="006C4BC8"/>
    <w:rsid w:val="006E73EF"/>
    <w:rsid w:val="006F1532"/>
    <w:rsid w:val="006F176B"/>
    <w:rsid w:val="007060D2"/>
    <w:rsid w:val="00713566"/>
    <w:rsid w:val="00714622"/>
    <w:rsid w:val="007270CC"/>
    <w:rsid w:val="00737997"/>
    <w:rsid w:val="0074399E"/>
    <w:rsid w:val="00744695"/>
    <w:rsid w:val="00754795"/>
    <w:rsid w:val="00757D3A"/>
    <w:rsid w:val="00767FF4"/>
    <w:rsid w:val="00785D18"/>
    <w:rsid w:val="00790E10"/>
    <w:rsid w:val="007A3E92"/>
    <w:rsid w:val="007A7A8C"/>
    <w:rsid w:val="007C1A19"/>
    <w:rsid w:val="007C7A54"/>
    <w:rsid w:val="007F2995"/>
    <w:rsid w:val="00802EFF"/>
    <w:rsid w:val="0081291E"/>
    <w:rsid w:val="00831A7B"/>
    <w:rsid w:val="00832034"/>
    <w:rsid w:val="00850EB1"/>
    <w:rsid w:val="008603B8"/>
    <w:rsid w:val="00867C03"/>
    <w:rsid w:val="0087325C"/>
    <w:rsid w:val="00873F32"/>
    <w:rsid w:val="00877EB0"/>
    <w:rsid w:val="0089777D"/>
    <w:rsid w:val="008A3910"/>
    <w:rsid w:val="008D0860"/>
    <w:rsid w:val="008D4381"/>
    <w:rsid w:val="008F21EF"/>
    <w:rsid w:val="008F2ECA"/>
    <w:rsid w:val="008F32F0"/>
    <w:rsid w:val="008F625A"/>
    <w:rsid w:val="009710FF"/>
    <w:rsid w:val="009766FC"/>
    <w:rsid w:val="00983B6D"/>
    <w:rsid w:val="0098488A"/>
    <w:rsid w:val="0099286B"/>
    <w:rsid w:val="00997691"/>
    <w:rsid w:val="009C22FF"/>
    <w:rsid w:val="009D520A"/>
    <w:rsid w:val="009D61E7"/>
    <w:rsid w:val="009F2E9A"/>
    <w:rsid w:val="009F3DD6"/>
    <w:rsid w:val="009F4BC3"/>
    <w:rsid w:val="00A05F71"/>
    <w:rsid w:val="00A13B9D"/>
    <w:rsid w:val="00A233BE"/>
    <w:rsid w:val="00A4596A"/>
    <w:rsid w:val="00A50306"/>
    <w:rsid w:val="00A57411"/>
    <w:rsid w:val="00A81DAA"/>
    <w:rsid w:val="00A933B2"/>
    <w:rsid w:val="00AA456B"/>
    <w:rsid w:val="00AB0209"/>
    <w:rsid w:val="00AB0F5D"/>
    <w:rsid w:val="00AB4BF2"/>
    <w:rsid w:val="00AB6711"/>
    <w:rsid w:val="00AC5512"/>
    <w:rsid w:val="00AD4973"/>
    <w:rsid w:val="00AF4224"/>
    <w:rsid w:val="00B03446"/>
    <w:rsid w:val="00B227A8"/>
    <w:rsid w:val="00B33920"/>
    <w:rsid w:val="00B4035E"/>
    <w:rsid w:val="00B447EC"/>
    <w:rsid w:val="00B52B66"/>
    <w:rsid w:val="00B62436"/>
    <w:rsid w:val="00B63FA8"/>
    <w:rsid w:val="00B64682"/>
    <w:rsid w:val="00B7481B"/>
    <w:rsid w:val="00B777D3"/>
    <w:rsid w:val="00B85B6F"/>
    <w:rsid w:val="00B92D19"/>
    <w:rsid w:val="00BA4929"/>
    <w:rsid w:val="00BB3A82"/>
    <w:rsid w:val="00BD0868"/>
    <w:rsid w:val="00BF77B8"/>
    <w:rsid w:val="00C0534E"/>
    <w:rsid w:val="00C27A5E"/>
    <w:rsid w:val="00C30D40"/>
    <w:rsid w:val="00C31613"/>
    <w:rsid w:val="00C3181E"/>
    <w:rsid w:val="00C425D0"/>
    <w:rsid w:val="00C72FAF"/>
    <w:rsid w:val="00C82C3B"/>
    <w:rsid w:val="00CA0604"/>
    <w:rsid w:val="00CA26B4"/>
    <w:rsid w:val="00CB4303"/>
    <w:rsid w:val="00CB5CB7"/>
    <w:rsid w:val="00CC7E8A"/>
    <w:rsid w:val="00CD1342"/>
    <w:rsid w:val="00CD2370"/>
    <w:rsid w:val="00CD7B51"/>
    <w:rsid w:val="00CF080E"/>
    <w:rsid w:val="00CF45CC"/>
    <w:rsid w:val="00CF7CB5"/>
    <w:rsid w:val="00D02F3C"/>
    <w:rsid w:val="00D04BCC"/>
    <w:rsid w:val="00D07051"/>
    <w:rsid w:val="00D15816"/>
    <w:rsid w:val="00D15F87"/>
    <w:rsid w:val="00D16B5F"/>
    <w:rsid w:val="00D22158"/>
    <w:rsid w:val="00D32C6F"/>
    <w:rsid w:val="00D362A1"/>
    <w:rsid w:val="00D36347"/>
    <w:rsid w:val="00D47E15"/>
    <w:rsid w:val="00D550B7"/>
    <w:rsid w:val="00D64646"/>
    <w:rsid w:val="00D85539"/>
    <w:rsid w:val="00D90089"/>
    <w:rsid w:val="00DB58E9"/>
    <w:rsid w:val="00DD2D88"/>
    <w:rsid w:val="00DD6791"/>
    <w:rsid w:val="00DE03FE"/>
    <w:rsid w:val="00DE1B2F"/>
    <w:rsid w:val="00DE1C31"/>
    <w:rsid w:val="00DE7EEC"/>
    <w:rsid w:val="00DF4709"/>
    <w:rsid w:val="00E13405"/>
    <w:rsid w:val="00E213DE"/>
    <w:rsid w:val="00E246DA"/>
    <w:rsid w:val="00E37ACB"/>
    <w:rsid w:val="00E534C1"/>
    <w:rsid w:val="00E80A98"/>
    <w:rsid w:val="00E83E02"/>
    <w:rsid w:val="00E86B36"/>
    <w:rsid w:val="00E8767F"/>
    <w:rsid w:val="00EA2265"/>
    <w:rsid w:val="00EA4ACE"/>
    <w:rsid w:val="00EA78A3"/>
    <w:rsid w:val="00EB3FB2"/>
    <w:rsid w:val="00EE111A"/>
    <w:rsid w:val="00EF0E8D"/>
    <w:rsid w:val="00EF667F"/>
    <w:rsid w:val="00F03381"/>
    <w:rsid w:val="00F07954"/>
    <w:rsid w:val="00F20268"/>
    <w:rsid w:val="00F24080"/>
    <w:rsid w:val="00F40DCF"/>
    <w:rsid w:val="00F40FF4"/>
    <w:rsid w:val="00F41359"/>
    <w:rsid w:val="00F46C92"/>
    <w:rsid w:val="00F572F3"/>
    <w:rsid w:val="00F623F7"/>
    <w:rsid w:val="00F92BBF"/>
    <w:rsid w:val="00FA0149"/>
    <w:rsid w:val="00FB01CB"/>
    <w:rsid w:val="00FB0BE9"/>
    <w:rsid w:val="00FC4DCE"/>
    <w:rsid w:val="00FC5079"/>
    <w:rsid w:val="00FD7381"/>
    <w:rsid w:val="00FE1E3E"/>
    <w:rsid w:val="00FE4A77"/>
    <w:rsid w:val="00FF35B9"/>
    <w:rsid w:val="00FF4C41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19"/>
    <w:pPr>
      <w:spacing w:after="200" w:line="300" w:lineRule="atLeast"/>
    </w:pPr>
    <w:rPr>
      <w:rFonts w:ascii="Tele-GroteskNor" w:hAnsi="Tele-GroteskNor"/>
      <w:sz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3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637F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63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637FF"/>
    <w:rPr>
      <w:rFonts w:cs="Times New Roman"/>
    </w:rPr>
  </w:style>
  <w:style w:type="paragraph" w:customStyle="1" w:styleId="Layout01">
    <w:name w:val="Layout_01"/>
    <w:uiPriority w:val="99"/>
    <w:rsid w:val="004637FF"/>
    <w:pPr>
      <w:spacing w:line="179" w:lineRule="atLeast"/>
    </w:pPr>
    <w:rPr>
      <w:rFonts w:ascii="Tele-GroteskNor" w:eastAsia="Times New Roman" w:hAnsi="Tele-GroteskNor" w:cs="Arial"/>
      <w:noProof/>
      <w:color w:val="666666"/>
      <w:sz w:val="18"/>
      <w:szCs w:val="18"/>
    </w:rPr>
  </w:style>
  <w:style w:type="paragraph" w:customStyle="1" w:styleId="Layout19">
    <w:name w:val="Layout_19"/>
    <w:uiPriority w:val="99"/>
    <w:rsid w:val="004637FF"/>
    <w:pPr>
      <w:spacing w:line="20" w:lineRule="exact"/>
    </w:pPr>
    <w:rPr>
      <w:rFonts w:ascii="Arial" w:eastAsia="Times New Roman" w:hAnsi="Arial" w:cs="Arial"/>
      <w:noProof/>
      <w:sz w:val="2"/>
      <w:szCs w:val="2"/>
    </w:rPr>
  </w:style>
  <w:style w:type="paragraph" w:customStyle="1" w:styleId="Layout02">
    <w:name w:val="Layout_02"/>
    <w:uiPriority w:val="99"/>
    <w:rsid w:val="00E8767F"/>
    <w:pPr>
      <w:spacing w:line="253" w:lineRule="exact"/>
    </w:pPr>
    <w:rPr>
      <w:rFonts w:ascii="Tele-GroteskHal" w:eastAsia="Times New Roman" w:hAnsi="Tele-GroteskHal" w:cs="Arial"/>
      <w:noProof/>
      <w:color w:val="666666"/>
      <w:sz w:val="18"/>
      <w:szCs w:val="18"/>
    </w:rPr>
  </w:style>
  <w:style w:type="table" w:styleId="TableGrid">
    <w:name w:val="Table Grid"/>
    <w:basedOn w:val="TableNormal"/>
    <w:uiPriority w:val="99"/>
    <w:rsid w:val="0058101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D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41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F40FF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9C22FF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42</Words>
  <Characters>271</Characters>
  <Application>Microsoft Office Outlook</Application>
  <DocSecurity>0</DocSecurity>
  <Lines>0</Lines>
  <Paragraphs>0</Paragraphs>
  <ScaleCrop>false</ScaleCrop>
  <Company>Deutsche Telekom AG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Absendername</dc:title>
  <dc:subject/>
  <dc:creator>mackowiak.peter</dc:creator>
  <cp:keywords/>
  <dc:description/>
  <cp:lastModifiedBy>apel.dieter</cp:lastModifiedBy>
  <cp:revision>29</cp:revision>
  <cp:lastPrinted>2014-01-14T13:30:00Z</cp:lastPrinted>
  <dcterms:created xsi:type="dcterms:W3CDTF">2014-01-14T07:04:00Z</dcterms:created>
  <dcterms:modified xsi:type="dcterms:W3CDTF">2014-01-17T12:12:00Z</dcterms:modified>
</cp:coreProperties>
</file>